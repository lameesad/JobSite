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10FC0" w:rsidP="00510FC0">
            <w:pPr>
              <w:pStyle w:val="Title"/>
            </w:pPr>
            <w:r>
              <w:t>Ahmad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Issam el hajj</w:t>
            </w:r>
          </w:p>
          <w:p w:rsidR="00692703" w:rsidRPr="00CF1A49" w:rsidRDefault="00510FC0" w:rsidP="00510FC0">
            <w:pPr>
              <w:pStyle w:val="ContactInfo"/>
              <w:contextualSpacing w:val="0"/>
            </w:pPr>
            <w:r>
              <w:t>Chouf, Mount Lebanon, Wardeniyeh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43A2AFBCA3F41CEA608049E080D7A5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0096170041941</w:t>
            </w:r>
          </w:p>
          <w:p w:rsidR="00692703" w:rsidRPr="00CF1A49" w:rsidRDefault="00510FC0" w:rsidP="00510FC0">
            <w:pPr>
              <w:pStyle w:val="ContactInfoEmphasis"/>
              <w:contextualSpacing w:val="0"/>
            </w:pPr>
            <w:r>
              <w:t>ahmadhajj802@gmail.com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510FC0" w:rsidP="00CB75FD">
            <w:pPr>
              <w:contextualSpacing w:val="0"/>
            </w:pPr>
            <w:r>
              <w:t xml:space="preserve">Professional Chef with </w:t>
            </w:r>
            <w:r w:rsidR="00CB75FD">
              <w:t>10</w:t>
            </w:r>
            <w:r>
              <w:t xml:space="preserve">+ years of extensive experience in Lebanese Cuisine. </w:t>
            </w:r>
            <w:r w:rsidRPr="00244D7D">
              <w:t>Proficient in numerous cooking techniques and cuisines with talent for working with ingredients from countries around the world</w:t>
            </w:r>
            <w:r>
              <w:t xml:space="preserve">. </w:t>
            </w:r>
            <w:r w:rsidRPr="00244D7D">
              <w:t>Proven leadership skills with a record of accomplishment</w:t>
            </w:r>
            <w:r>
              <w:t xml:space="preserve"> of training, developing</w:t>
            </w:r>
            <w:r w:rsidRPr="00244D7D">
              <w:t xml:space="preserve"> and fostering strong teams focused on quality, presentatio</w:t>
            </w:r>
            <w:r>
              <w:t>n, cost containment, and safety.</w:t>
            </w:r>
          </w:p>
        </w:tc>
      </w:tr>
    </w:tbl>
    <w:p w:rsidR="004E01EB" w:rsidRPr="00CF1A49" w:rsidRDefault="0080438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44547486F49482D8D937C8915EFEE3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B75FD" w:rsidP="00CB75FD">
            <w:pPr>
              <w:pStyle w:val="Heading3"/>
              <w:contextualSpacing w:val="0"/>
              <w:outlineLvl w:val="2"/>
            </w:pPr>
            <w:r>
              <w:t>01 01 2008</w:t>
            </w:r>
            <w:r w:rsidR="001D0BF1" w:rsidRPr="00CF1A49">
              <w:t xml:space="preserve"> – </w:t>
            </w:r>
            <w:r>
              <w:t>01 01 2018</w:t>
            </w:r>
          </w:p>
          <w:p w:rsidR="001D0BF1" w:rsidRPr="00CF1A49" w:rsidRDefault="00DD7094" w:rsidP="00405492">
            <w:pPr>
              <w:pStyle w:val="Heading2"/>
              <w:contextualSpacing w:val="0"/>
              <w:outlineLvl w:val="1"/>
            </w:pPr>
            <w:r>
              <w:t>Chef</w:t>
            </w:r>
            <w:r w:rsidR="001D0BF1" w:rsidRPr="00CF1A49">
              <w:t xml:space="preserve">, </w:t>
            </w:r>
            <w:r w:rsidR="00405492">
              <w:rPr>
                <w:rStyle w:val="SubtleReference"/>
              </w:rPr>
              <w:t>Asmar Catering</w:t>
            </w:r>
          </w:p>
          <w:p w:rsidR="00DD20B3" w:rsidRDefault="00DD20B3" w:rsidP="00DD20B3">
            <w:pPr>
              <w:pStyle w:val="ListBullet"/>
            </w:pPr>
            <w:r w:rsidRPr="00DD20B3">
              <w:t>Maintain sanitation, health, and safety standards in work areas.</w:t>
            </w:r>
          </w:p>
          <w:p w:rsidR="00AE0477" w:rsidRDefault="00AE0477" w:rsidP="00AE0477">
            <w:pPr>
              <w:pStyle w:val="ListBullet"/>
            </w:pPr>
            <w:r w:rsidRPr="00AE0477">
              <w:t>Schedule activities and equipment use with managers, using information about daily menus to help coordinate cooking times.</w:t>
            </w:r>
          </w:p>
          <w:p w:rsidR="00AE0477" w:rsidRDefault="00AE0477" w:rsidP="00AE0477">
            <w:pPr>
              <w:pStyle w:val="ListBullet"/>
            </w:pPr>
            <w:r w:rsidRPr="00AE0477">
              <w:t>Clean food preparation areas, cooking surfaces, and utensils.</w:t>
            </w:r>
          </w:p>
          <w:p w:rsidR="001E3120" w:rsidRDefault="00DD7094" w:rsidP="00DD7094">
            <w:pPr>
              <w:pStyle w:val="ListBullet"/>
            </w:pPr>
            <w:r>
              <w:t>Prepared impressive dishes, resulting in return customers.</w:t>
            </w:r>
          </w:p>
          <w:p w:rsidR="00DD7094" w:rsidRDefault="00DD7094" w:rsidP="00DD7094">
            <w:pPr>
              <w:pStyle w:val="ListBullet"/>
            </w:pPr>
            <w:r>
              <w:t>Managed allergies with care and professionalism</w:t>
            </w:r>
            <w:r w:rsidR="00DD20B3">
              <w:t xml:space="preserve"> for customer safety and satisfaction.</w:t>
            </w:r>
          </w:p>
          <w:p w:rsidR="00985526" w:rsidRDefault="00985526" w:rsidP="00985526">
            <w:pPr>
              <w:pStyle w:val="ListBullet"/>
            </w:pPr>
            <w:r w:rsidRPr="00985526">
              <w:t>Cooked and served food and meals in accordance with planned menus, diet plans, recipes, portions, temperature control procedures, and facility policies.</w:t>
            </w:r>
          </w:p>
          <w:p w:rsidR="00DD20B3" w:rsidRDefault="00985526" w:rsidP="00985526">
            <w:pPr>
              <w:pStyle w:val="ListBullet"/>
            </w:pPr>
            <w:r w:rsidRPr="00985526">
              <w:t>Prepared meals based on various diets and consistencies.</w:t>
            </w:r>
          </w:p>
          <w:p w:rsidR="00985526" w:rsidRDefault="00985526" w:rsidP="00985526">
            <w:pPr>
              <w:pStyle w:val="ListBullet"/>
              <w:contextualSpacing w:val="0"/>
            </w:pPr>
            <w:r>
              <w:t>Designed unique menus using seasonal products.</w:t>
            </w:r>
          </w:p>
          <w:p w:rsidR="00985526" w:rsidRDefault="007E2C18" w:rsidP="00672FA4">
            <w:pPr>
              <w:pStyle w:val="ListBullet"/>
            </w:pPr>
            <w:r>
              <w:t>Savory,</w:t>
            </w:r>
            <w:r w:rsidR="002551D5">
              <w:t xml:space="preserve"> fruit and sweet </w:t>
            </w:r>
            <w:r>
              <w:t>garnishes</w:t>
            </w:r>
            <w:r w:rsidR="002551D5">
              <w:t>.</w:t>
            </w:r>
          </w:p>
          <w:p w:rsidR="00CD4A91" w:rsidRPr="00CF1A49" w:rsidRDefault="00217FA3" w:rsidP="00672FA4">
            <w:pPr>
              <w:pStyle w:val="ListBullet"/>
            </w:pPr>
            <w:r>
              <w:t>Preparing Street food.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F1B4D" w:rsidP="00FF1B4D">
            <w:pPr>
              <w:pStyle w:val="Heading3"/>
              <w:contextualSpacing w:val="0"/>
              <w:outlineLvl w:val="2"/>
            </w:pPr>
            <w:r>
              <w:t>05 03 2005</w:t>
            </w:r>
            <w:r w:rsidR="00F61DF9" w:rsidRPr="00CF1A49">
              <w:t xml:space="preserve"> – </w:t>
            </w:r>
            <w:r>
              <w:t>07 06 2006</w:t>
            </w:r>
          </w:p>
          <w:p w:rsidR="00832A3B" w:rsidRDefault="00405492" w:rsidP="00832A3B">
            <w:pPr>
              <w:pStyle w:val="Heading2"/>
              <w:contextualSpacing w:val="0"/>
            </w:pPr>
            <w:r>
              <w:t>Chef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Pain de mie</w:t>
            </w:r>
          </w:p>
          <w:p w:rsidR="00832A3B" w:rsidRDefault="00832A3B" w:rsidP="00832A3B">
            <w:pPr>
              <w:pStyle w:val="ListBullet"/>
              <w:contextualSpacing w:val="0"/>
            </w:pPr>
            <w:r>
              <w:t>Manage daily kitchen operations.</w:t>
            </w:r>
          </w:p>
          <w:p w:rsidR="00832A3B" w:rsidRDefault="00832A3B" w:rsidP="00832A3B">
            <w:pPr>
              <w:pStyle w:val="ListBullet"/>
              <w:contextualSpacing w:val="0"/>
            </w:pPr>
            <w:r>
              <w:t xml:space="preserve">Oversee food preparation and production, ensuring food safety </w:t>
            </w:r>
            <w:r w:rsidR="0096484C">
              <w:t>procedures.</w:t>
            </w:r>
          </w:p>
          <w:p w:rsidR="0096484C" w:rsidRDefault="0096484C" w:rsidP="00832A3B">
            <w:pPr>
              <w:pStyle w:val="ListBullet"/>
              <w:contextualSpacing w:val="0"/>
            </w:pPr>
            <w:r>
              <w:t>Worked to achieve excellence on a daily basis.</w:t>
            </w:r>
          </w:p>
          <w:p w:rsidR="00062C86" w:rsidRDefault="00062C86" w:rsidP="00062C8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062C86" w:rsidRPr="00CF1A49" w:rsidRDefault="00062C86" w:rsidP="00FB2C34">
            <w:pPr>
              <w:pStyle w:val="Heading3"/>
              <w:contextualSpacing w:val="0"/>
              <w:outlineLvl w:val="2"/>
            </w:pPr>
            <w:r>
              <w:t>05 0</w:t>
            </w:r>
            <w:r>
              <w:t>1</w:t>
            </w:r>
            <w:r>
              <w:t xml:space="preserve"> 200</w:t>
            </w:r>
            <w:r>
              <w:t>4</w:t>
            </w:r>
            <w:r w:rsidRPr="00CF1A49">
              <w:t xml:space="preserve"> – </w:t>
            </w:r>
            <w:r>
              <w:t>0</w:t>
            </w:r>
            <w:r w:rsidR="00FB2C34">
              <w:t>3</w:t>
            </w:r>
            <w:r>
              <w:t xml:space="preserve"> 0</w:t>
            </w:r>
            <w:r>
              <w:t>2</w:t>
            </w:r>
            <w:r>
              <w:t xml:space="preserve"> 200</w:t>
            </w:r>
            <w:r>
              <w:t>5</w:t>
            </w:r>
          </w:p>
          <w:p w:rsidR="00062C86" w:rsidRDefault="00062C86" w:rsidP="00225DA6">
            <w:pPr>
              <w:pStyle w:val="Heading2"/>
              <w:contextualSpacing w:val="0"/>
            </w:pPr>
            <w:r>
              <w:t>Chef</w:t>
            </w:r>
            <w:r w:rsidRPr="00CF1A49">
              <w:t xml:space="preserve">, </w:t>
            </w:r>
            <w:r w:rsidR="00E717C8">
              <w:rPr>
                <w:rStyle w:val="SubtleReference"/>
              </w:rPr>
              <w:t>al m</w:t>
            </w:r>
            <w:r w:rsidR="00225DA6">
              <w:rPr>
                <w:rStyle w:val="SubtleReference"/>
              </w:rPr>
              <w:t>okhtar restaurant</w:t>
            </w:r>
          </w:p>
          <w:p w:rsidR="00062C86" w:rsidRDefault="003A7E3E" w:rsidP="003A7E3E">
            <w:pPr>
              <w:pStyle w:val="ListBullet"/>
              <w:contextualSpacing w:val="0"/>
            </w:pPr>
            <w:r w:rsidRPr="003A7E3E">
              <w:t>Maintained smooth and timely operations in preparation and delivery of meals and kitchen sanitation.</w:t>
            </w:r>
          </w:p>
          <w:p w:rsidR="00BE0DE6" w:rsidRDefault="00BE0DE6" w:rsidP="00BE0DE6">
            <w:pPr>
              <w:pStyle w:val="ListBullet"/>
              <w:contextualSpacing w:val="0"/>
            </w:pPr>
            <w:r w:rsidRPr="00BE0DE6">
              <w:t>Maintained a clean and safe work environment for th</w:t>
            </w:r>
            <w:r>
              <w:t>e clients.</w:t>
            </w:r>
          </w:p>
          <w:p w:rsidR="009D0D6E" w:rsidRDefault="009D0D6E" w:rsidP="009D0D6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9D0D6E" w:rsidRDefault="009D0D6E" w:rsidP="009D0D6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bookmarkStart w:id="0" w:name="_GoBack"/>
            <w:bookmarkEnd w:id="0"/>
          </w:p>
          <w:p w:rsidR="00062C86" w:rsidRDefault="00062C86" w:rsidP="00062C8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F61DF9" w:rsidRDefault="00F61DF9" w:rsidP="00832A3B"/>
        </w:tc>
      </w:tr>
    </w:tbl>
    <w:sdt>
      <w:sdtPr>
        <w:alias w:val="Education:"/>
        <w:tag w:val="Education:"/>
        <w:id w:val="-1908763273"/>
        <w:placeholder>
          <w:docPart w:val="7C9188155FD7497392063EF9475F417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6057D" w:rsidP="00DC2BA0">
            <w:pPr>
              <w:pStyle w:val="Heading3"/>
              <w:contextualSpacing w:val="0"/>
              <w:outlineLvl w:val="2"/>
            </w:pPr>
            <w:r>
              <w:t>08 0</w:t>
            </w:r>
            <w:r w:rsidR="00DC2BA0">
              <w:t>8</w:t>
            </w:r>
            <w:r w:rsidR="001D0BF1" w:rsidRPr="00CF1A49">
              <w:t xml:space="preserve"> </w:t>
            </w:r>
            <w:r w:rsidR="00DC2BA0">
              <w:t>2007</w:t>
            </w:r>
          </w:p>
          <w:p w:rsidR="001D0BF1" w:rsidRPr="00CF1A49" w:rsidRDefault="00DC2BA0" w:rsidP="00DC2BA0">
            <w:pPr>
              <w:pStyle w:val="Heading2"/>
              <w:contextualSpacing w:val="0"/>
              <w:outlineLvl w:val="1"/>
            </w:pPr>
            <w:r>
              <w:t>Hotel management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Saida Technical school</w:t>
            </w:r>
          </w:p>
          <w:p w:rsidR="007538DC" w:rsidRPr="00CF1A49" w:rsidRDefault="00DC2BA0" w:rsidP="00DC2BA0">
            <w:pPr>
              <w:contextualSpacing w:val="0"/>
            </w:pPr>
            <w:r>
              <w:t>BT</w:t>
            </w:r>
            <w:r w:rsidR="00FF1B4D">
              <w:t>3</w:t>
            </w:r>
            <w:r>
              <w:t xml:space="preserve"> in hotel Management.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6057D" w:rsidP="00DC2BA0">
            <w:pPr>
              <w:pStyle w:val="Heading3"/>
              <w:contextualSpacing w:val="0"/>
              <w:outlineLvl w:val="2"/>
            </w:pPr>
            <w:r>
              <w:t>08 0</w:t>
            </w:r>
            <w:r w:rsidR="00DC2BA0">
              <w:t>8</w:t>
            </w:r>
            <w:r w:rsidR="00F61DF9" w:rsidRPr="00CF1A49">
              <w:t xml:space="preserve"> </w:t>
            </w:r>
            <w:r w:rsidR="00DC2BA0">
              <w:t>2004</w:t>
            </w:r>
          </w:p>
          <w:p w:rsidR="00F61DF9" w:rsidRPr="00CF1A49" w:rsidRDefault="00DC2BA0" w:rsidP="00DC2BA0">
            <w:pPr>
              <w:pStyle w:val="Heading2"/>
              <w:contextualSpacing w:val="0"/>
              <w:outlineLvl w:val="1"/>
            </w:pPr>
            <w:r>
              <w:t>brevet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Makassed High school</w:t>
            </w:r>
          </w:p>
          <w:p w:rsidR="00F61DF9" w:rsidRDefault="00DC2BA0" w:rsidP="00DC2BA0">
            <w:r>
              <w:t xml:space="preserve">Ninth grade from Makassed High School </w:t>
            </w:r>
          </w:p>
        </w:tc>
      </w:tr>
    </w:tbl>
    <w:sdt>
      <w:sdtPr>
        <w:alias w:val="Skills:"/>
        <w:tag w:val="Skills:"/>
        <w:id w:val="-1392877668"/>
        <w:placeholder>
          <w:docPart w:val="2B66C8E9E5604601AB078ED99C17FC6F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A51868">
        <w:tc>
          <w:tcPr>
            <w:tcW w:w="4680" w:type="dxa"/>
          </w:tcPr>
          <w:p w:rsidR="003F3840" w:rsidRDefault="003F3840" w:rsidP="008A78B8">
            <w:pPr>
              <w:pStyle w:val="ListBullet"/>
            </w:pPr>
            <w:r>
              <w:t>Food preparation experience</w:t>
            </w:r>
          </w:p>
          <w:p w:rsidR="003F3840" w:rsidRDefault="003F3840" w:rsidP="008A78B8">
            <w:pPr>
              <w:pStyle w:val="ListBullet"/>
            </w:pPr>
            <w:r>
              <w:t>Extensive food/beverage knowledge</w:t>
            </w:r>
          </w:p>
          <w:p w:rsidR="003D650C" w:rsidRDefault="003D650C" w:rsidP="008A78B8">
            <w:pPr>
              <w:pStyle w:val="ListBullet"/>
            </w:pPr>
            <w:r>
              <w:t>Food garnish</w:t>
            </w:r>
          </w:p>
          <w:p w:rsidR="003F3840" w:rsidRDefault="003F3840" w:rsidP="008A78B8">
            <w:pPr>
              <w:pStyle w:val="ListBullet"/>
            </w:pPr>
            <w:r>
              <w:t>Proficient in customer service</w:t>
            </w:r>
          </w:p>
          <w:p w:rsidR="003F3840" w:rsidRDefault="003F3840" w:rsidP="008A78B8">
            <w:pPr>
              <w:pStyle w:val="ListBullet"/>
            </w:pPr>
            <w:r>
              <w:t>Quicker learner</w:t>
            </w:r>
          </w:p>
          <w:p w:rsidR="003F3840" w:rsidRDefault="003F3840" w:rsidP="003F3840">
            <w:pPr>
              <w:pStyle w:val="ListBullet"/>
            </w:pPr>
            <w:r>
              <w:t>Organized multi-tasker</w:t>
            </w:r>
          </w:p>
          <w:p w:rsidR="003F3840" w:rsidRDefault="003F3840" w:rsidP="003F3840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8A78B8" w:rsidRDefault="008A78B8" w:rsidP="003F3840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F4E6D" w:rsidRPr="006E1507" w:rsidRDefault="001F4E6D" w:rsidP="008A78B8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</w:tcMar>
          </w:tcPr>
          <w:p w:rsidR="003F3840" w:rsidRPr="006E1507" w:rsidRDefault="003F3840" w:rsidP="003F3840">
            <w:pPr>
              <w:pStyle w:val="ListBullet"/>
            </w:pPr>
            <w:r>
              <w:t>Computer skills: Microsoft word, Microsoft Excel, Microsoft PowerPoint, Internet.</w:t>
            </w:r>
          </w:p>
          <w:p w:rsidR="003F3840" w:rsidRDefault="003F3840" w:rsidP="003F384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E3120" w:rsidRPr="006E1507" w:rsidRDefault="001E3120" w:rsidP="003F384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A51868" w:rsidRPr="00CF1A49" w:rsidRDefault="00A51868" w:rsidP="00A51868">
      <w:pPr>
        <w:pStyle w:val="Heading1"/>
      </w:pPr>
      <w:r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A51868" w:rsidRPr="006E1507" w:rsidTr="00647DDE">
        <w:tc>
          <w:tcPr>
            <w:tcW w:w="4675" w:type="dxa"/>
          </w:tcPr>
          <w:p w:rsidR="00A51868" w:rsidRPr="006E1507" w:rsidRDefault="00A51868" w:rsidP="00A51868">
            <w:pPr>
              <w:pStyle w:val="ListBullet"/>
              <w:contextualSpacing w:val="0"/>
            </w:pPr>
            <w:r>
              <w:t>Arabic, Native speaker</w:t>
            </w:r>
          </w:p>
          <w:p w:rsidR="00A51868" w:rsidRDefault="00A51868" w:rsidP="00A51868">
            <w:pPr>
              <w:pStyle w:val="ListBullet"/>
              <w:contextualSpacing w:val="0"/>
            </w:pPr>
            <w:r>
              <w:t>English, Good in speaking, reading, writing</w:t>
            </w:r>
          </w:p>
          <w:p w:rsidR="00A51868" w:rsidRPr="006E1507" w:rsidRDefault="00A51868" w:rsidP="00A51868">
            <w:pPr>
              <w:pStyle w:val="ListBullet"/>
              <w:contextualSpacing w:val="0"/>
            </w:pPr>
            <w:r>
              <w:t>Turkish, Good in speaking</w:t>
            </w:r>
          </w:p>
        </w:tc>
        <w:tc>
          <w:tcPr>
            <w:tcW w:w="4675" w:type="dxa"/>
            <w:tcMar>
              <w:left w:w="360" w:type="dxa"/>
            </w:tcMar>
          </w:tcPr>
          <w:p w:rsidR="00A51868" w:rsidRPr="006E1507" w:rsidRDefault="00A51868" w:rsidP="00A5186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736A9D" w:rsidRPr="00CF1A49" w:rsidRDefault="00736A9D" w:rsidP="00736A9D">
      <w:pPr>
        <w:pStyle w:val="Heading1"/>
      </w:pPr>
      <w:r>
        <w:t>References</w:t>
      </w:r>
    </w:p>
    <w:p w:rsidR="00736A9D" w:rsidRPr="006E1507" w:rsidRDefault="0007632C" w:rsidP="0007632C">
      <w:r>
        <w:t>Available upon your request.</w:t>
      </w:r>
    </w:p>
    <w:p w:rsidR="00736A9D" w:rsidRPr="006E1507" w:rsidRDefault="00736A9D" w:rsidP="006E1507"/>
    <w:sectPr w:rsidR="00736A9D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38E" w:rsidRDefault="0080438E" w:rsidP="0068194B">
      <w:r>
        <w:separator/>
      </w:r>
    </w:p>
    <w:p w:rsidR="0080438E" w:rsidRDefault="0080438E"/>
    <w:p w:rsidR="0080438E" w:rsidRDefault="0080438E"/>
  </w:endnote>
  <w:endnote w:type="continuationSeparator" w:id="0">
    <w:p w:rsidR="0080438E" w:rsidRDefault="0080438E" w:rsidP="0068194B">
      <w:r>
        <w:continuationSeparator/>
      </w:r>
    </w:p>
    <w:p w:rsidR="0080438E" w:rsidRDefault="0080438E"/>
    <w:p w:rsidR="0080438E" w:rsidRDefault="00804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F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38E" w:rsidRDefault="0080438E" w:rsidP="0068194B">
      <w:r>
        <w:separator/>
      </w:r>
    </w:p>
    <w:p w:rsidR="0080438E" w:rsidRDefault="0080438E"/>
    <w:p w:rsidR="0080438E" w:rsidRDefault="0080438E"/>
  </w:footnote>
  <w:footnote w:type="continuationSeparator" w:id="0">
    <w:p w:rsidR="0080438E" w:rsidRDefault="0080438E" w:rsidP="0068194B">
      <w:r>
        <w:continuationSeparator/>
      </w:r>
    </w:p>
    <w:p w:rsidR="0080438E" w:rsidRDefault="0080438E"/>
    <w:p w:rsidR="0080438E" w:rsidRDefault="0080438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3FB323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49E98D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5A46FD"/>
    <w:multiLevelType w:val="hybridMultilevel"/>
    <w:tmpl w:val="4792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C0"/>
    <w:rsid w:val="000001EF"/>
    <w:rsid w:val="00007322"/>
    <w:rsid w:val="00007728"/>
    <w:rsid w:val="00024584"/>
    <w:rsid w:val="00024730"/>
    <w:rsid w:val="00055E95"/>
    <w:rsid w:val="00062C86"/>
    <w:rsid w:val="0007021F"/>
    <w:rsid w:val="0007632C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59F3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7FA3"/>
    <w:rsid w:val="002253B0"/>
    <w:rsid w:val="00225DA6"/>
    <w:rsid w:val="00236D54"/>
    <w:rsid w:val="00241D8C"/>
    <w:rsid w:val="00241FDB"/>
    <w:rsid w:val="0024720C"/>
    <w:rsid w:val="002551D5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B7"/>
    <w:rsid w:val="00307140"/>
    <w:rsid w:val="003162E0"/>
    <w:rsid w:val="00316DFF"/>
    <w:rsid w:val="00325B57"/>
    <w:rsid w:val="00336056"/>
    <w:rsid w:val="003544E1"/>
    <w:rsid w:val="00366398"/>
    <w:rsid w:val="003A0632"/>
    <w:rsid w:val="003A30E5"/>
    <w:rsid w:val="003A6ADF"/>
    <w:rsid w:val="003A7E3E"/>
    <w:rsid w:val="003B5928"/>
    <w:rsid w:val="003D380F"/>
    <w:rsid w:val="003D650C"/>
    <w:rsid w:val="003E160D"/>
    <w:rsid w:val="003F1D5F"/>
    <w:rsid w:val="003F3840"/>
    <w:rsid w:val="00405128"/>
    <w:rsid w:val="00405492"/>
    <w:rsid w:val="00406CFF"/>
    <w:rsid w:val="00416B25"/>
    <w:rsid w:val="00420592"/>
    <w:rsid w:val="00423A9A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0FC0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2FA4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6A9D"/>
    <w:rsid w:val="0074403D"/>
    <w:rsid w:val="00746D44"/>
    <w:rsid w:val="007538DC"/>
    <w:rsid w:val="00757803"/>
    <w:rsid w:val="0079206B"/>
    <w:rsid w:val="00796076"/>
    <w:rsid w:val="007C0566"/>
    <w:rsid w:val="007C606B"/>
    <w:rsid w:val="007D258C"/>
    <w:rsid w:val="007E2C18"/>
    <w:rsid w:val="007E6A61"/>
    <w:rsid w:val="00801140"/>
    <w:rsid w:val="00803404"/>
    <w:rsid w:val="0080438E"/>
    <w:rsid w:val="00832A3B"/>
    <w:rsid w:val="00834955"/>
    <w:rsid w:val="00855B59"/>
    <w:rsid w:val="00860461"/>
    <w:rsid w:val="0086487C"/>
    <w:rsid w:val="00870B20"/>
    <w:rsid w:val="008829F8"/>
    <w:rsid w:val="00885897"/>
    <w:rsid w:val="008A6538"/>
    <w:rsid w:val="008A78B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84C"/>
    <w:rsid w:val="009650EA"/>
    <w:rsid w:val="0097790C"/>
    <w:rsid w:val="0098506E"/>
    <w:rsid w:val="00985526"/>
    <w:rsid w:val="009A44CE"/>
    <w:rsid w:val="009C4DFC"/>
    <w:rsid w:val="009C5F7F"/>
    <w:rsid w:val="009D0D6E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868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0477"/>
    <w:rsid w:val="00AE7650"/>
    <w:rsid w:val="00B03C2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0DE6"/>
    <w:rsid w:val="00BE423E"/>
    <w:rsid w:val="00BF61AC"/>
    <w:rsid w:val="00C22A65"/>
    <w:rsid w:val="00C47FA6"/>
    <w:rsid w:val="00C57FC6"/>
    <w:rsid w:val="00C6057D"/>
    <w:rsid w:val="00C66A7D"/>
    <w:rsid w:val="00C779DA"/>
    <w:rsid w:val="00C814F7"/>
    <w:rsid w:val="00CA4B4D"/>
    <w:rsid w:val="00CB35C3"/>
    <w:rsid w:val="00CB75FD"/>
    <w:rsid w:val="00CD323D"/>
    <w:rsid w:val="00CD369F"/>
    <w:rsid w:val="00CD4A91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2BA0"/>
    <w:rsid w:val="00DC600B"/>
    <w:rsid w:val="00DD20B3"/>
    <w:rsid w:val="00DD7094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7C8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2C34"/>
    <w:rsid w:val="00FB31C1"/>
    <w:rsid w:val="00FB58F2"/>
    <w:rsid w:val="00FC6AEA"/>
    <w:rsid w:val="00FD3D13"/>
    <w:rsid w:val="00FE55A2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57BB5"/>
  <w15:chartTrackingRefBased/>
  <w15:docId w15:val="{C2760BE3-D37A-4E0D-BE0E-431A166C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A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3A2AFBCA3F41CEA608049E080D7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9D3D-FD20-4560-B37A-A949619E2955}"/>
      </w:docPartPr>
      <w:docPartBody>
        <w:p w:rsidR="00000000" w:rsidRDefault="00197E3B">
          <w:pPr>
            <w:pStyle w:val="443A2AFBCA3F41CEA608049E080D7A56"/>
          </w:pPr>
          <w:r w:rsidRPr="00CF1A49">
            <w:t>·</w:t>
          </w:r>
        </w:p>
      </w:docPartBody>
    </w:docPart>
    <w:docPart>
      <w:docPartPr>
        <w:name w:val="E44547486F49482D8D937C8915EF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B172E-0D13-4F1A-8F9B-10E437C1225C}"/>
      </w:docPartPr>
      <w:docPartBody>
        <w:p w:rsidR="00000000" w:rsidRDefault="00197E3B">
          <w:pPr>
            <w:pStyle w:val="E44547486F49482D8D937C8915EFEE3D"/>
          </w:pPr>
          <w:r w:rsidRPr="00CF1A49">
            <w:t>Experience</w:t>
          </w:r>
        </w:p>
      </w:docPartBody>
    </w:docPart>
    <w:docPart>
      <w:docPartPr>
        <w:name w:val="7C9188155FD7497392063EF9475F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327BC-17F7-4FDC-98D9-B7587682E7C2}"/>
      </w:docPartPr>
      <w:docPartBody>
        <w:p w:rsidR="00000000" w:rsidRDefault="00197E3B">
          <w:pPr>
            <w:pStyle w:val="7C9188155FD7497392063EF9475F4172"/>
          </w:pPr>
          <w:r w:rsidRPr="00CF1A49">
            <w:t>Education</w:t>
          </w:r>
        </w:p>
      </w:docPartBody>
    </w:docPart>
    <w:docPart>
      <w:docPartPr>
        <w:name w:val="2B66C8E9E5604601AB078ED99C17F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68127-44C9-484E-9CE4-7FDAAC2B62FE}"/>
      </w:docPartPr>
      <w:docPartBody>
        <w:p w:rsidR="00000000" w:rsidRDefault="00197E3B">
          <w:pPr>
            <w:pStyle w:val="2B66C8E9E5604601AB078ED99C17FC6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81"/>
    <w:rsid w:val="00197E3B"/>
    <w:rsid w:val="0095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BB3530201410F8FAA89BC832914E7">
    <w:name w:val="1ACBB3530201410F8FAA89BC832914E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85AD8BC99C546C0A9CAF31846C66277">
    <w:name w:val="B85AD8BC99C546C0A9CAF31846C66277"/>
  </w:style>
  <w:style w:type="paragraph" w:customStyle="1" w:styleId="555B3B1F17E843D6AC6E23731FD04E8D">
    <w:name w:val="555B3B1F17E843D6AC6E23731FD04E8D"/>
  </w:style>
  <w:style w:type="paragraph" w:customStyle="1" w:styleId="443A2AFBCA3F41CEA608049E080D7A56">
    <w:name w:val="443A2AFBCA3F41CEA608049E080D7A56"/>
  </w:style>
  <w:style w:type="paragraph" w:customStyle="1" w:styleId="5756E46D933B4A4E99C98621864DFCB4">
    <w:name w:val="5756E46D933B4A4E99C98621864DFCB4"/>
  </w:style>
  <w:style w:type="paragraph" w:customStyle="1" w:styleId="536F90776CDC4C3698679FD7084810A4">
    <w:name w:val="536F90776CDC4C3698679FD7084810A4"/>
  </w:style>
  <w:style w:type="paragraph" w:customStyle="1" w:styleId="544F85199CA440DF8400F7E96E81C64E">
    <w:name w:val="544F85199CA440DF8400F7E96E81C64E"/>
  </w:style>
  <w:style w:type="paragraph" w:customStyle="1" w:styleId="72C1E37CE7B8427987DB7D34896DF8F0">
    <w:name w:val="72C1E37CE7B8427987DB7D34896DF8F0"/>
  </w:style>
  <w:style w:type="paragraph" w:customStyle="1" w:styleId="673FE7D17C0D4F209760674E31F07B30">
    <w:name w:val="673FE7D17C0D4F209760674E31F07B30"/>
  </w:style>
  <w:style w:type="paragraph" w:customStyle="1" w:styleId="599A66C7E7F647D8BECDE0B190110036">
    <w:name w:val="599A66C7E7F647D8BECDE0B190110036"/>
  </w:style>
  <w:style w:type="paragraph" w:customStyle="1" w:styleId="EC665C25D56E404C9880352B2DD053F0">
    <w:name w:val="EC665C25D56E404C9880352B2DD053F0"/>
  </w:style>
  <w:style w:type="paragraph" w:customStyle="1" w:styleId="E44547486F49482D8D937C8915EFEE3D">
    <w:name w:val="E44547486F49482D8D937C8915EFEE3D"/>
  </w:style>
  <w:style w:type="paragraph" w:customStyle="1" w:styleId="B900501FEDC244698161B2BE5E0BA21D">
    <w:name w:val="B900501FEDC244698161B2BE5E0BA21D"/>
  </w:style>
  <w:style w:type="paragraph" w:customStyle="1" w:styleId="BFD9CFEA15714AD4BC3570BFD08967AB">
    <w:name w:val="BFD9CFEA15714AD4BC3570BFD08967AB"/>
  </w:style>
  <w:style w:type="paragraph" w:customStyle="1" w:styleId="A5CE84C6E9744ECFB867E12782F762DB">
    <w:name w:val="A5CE84C6E9744ECFB867E12782F762D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10FFCFACA02488CB2EE3666B01038D3">
    <w:name w:val="510FFCFACA02488CB2EE3666B01038D3"/>
  </w:style>
  <w:style w:type="paragraph" w:customStyle="1" w:styleId="002F3B087A9543CAB58AE54181673052">
    <w:name w:val="002F3B087A9543CAB58AE54181673052"/>
  </w:style>
  <w:style w:type="paragraph" w:customStyle="1" w:styleId="337000E0C18B4F48B1E397431AB41BB4">
    <w:name w:val="337000E0C18B4F48B1E397431AB41BB4"/>
  </w:style>
  <w:style w:type="paragraph" w:customStyle="1" w:styleId="3E0F0DB9034D4F778E3067762AFD01A6">
    <w:name w:val="3E0F0DB9034D4F778E3067762AFD01A6"/>
  </w:style>
  <w:style w:type="paragraph" w:customStyle="1" w:styleId="B6BAAE3F143A40668A148BFF2A5772EC">
    <w:name w:val="B6BAAE3F143A40668A148BFF2A5772EC"/>
  </w:style>
  <w:style w:type="paragraph" w:customStyle="1" w:styleId="793C09DDFE524476B4B1B2C66EF8F9AD">
    <w:name w:val="793C09DDFE524476B4B1B2C66EF8F9AD"/>
  </w:style>
  <w:style w:type="paragraph" w:customStyle="1" w:styleId="0D6F7C1C80164D20B47320353AFF0CAC">
    <w:name w:val="0D6F7C1C80164D20B47320353AFF0CAC"/>
  </w:style>
  <w:style w:type="paragraph" w:customStyle="1" w:styleId="7C9188155FD7497392063EF9475F4172">
    <w:name w:val="7C9188155FD7497392063EF9475F4172"/>
  </w:style>
  <w:style w:type="paragraph" w:customStyle="1" w:styleId="0178810E56D0480B9574F0AA1FA6B0B1">
    <w:name w:val="0178810E56D0480B9574F0AA1FA6B0B1"/>
  </w:style>
  <w:style w:type="paragraph" w:customStyle="1" w:styleId="90AB9B7AEC5E4D9F839D03817ED6A861">
    <w:name w:val="90AB9B7AEC5E4D9F839D03817ED6A861"/>
  </w:style>
  <w:style w:type="paragraph" w:customStyle="1" w:styleId="0648A408DB034DB2A012FFEA32F99977">
    <w:name w:val="0648A408DB034DB2A012FFEA32F99977"/>
  </w:style>
  <w:style w:type="paragraph" w:customStyle="1" w:styleId="32ED6A78A9A44123A7CDB064E41F3256">
    <w:name w:val="32ED6A78A9A44123A7CDB064E41F3256"/>
  </w:style>
  <w:style w:type="paragraph" w:customStyle="1" w:styleId="4748EBB36E0B4D908A575ECE36EFCE57">
    <w:name w:val="4748EBB36E0B4D908A575ECE36EFCE57"/>
  </w:style>
  <w:style w:type="paragraph" w:customStyle="1" w:styleId="7D7C2A4CF3904CA8B66F516E725F3602">
    <w:name w:val="7D7C2A4CF3904CA8B66F516E725F3602"/>
  </w:style>
  <w:style w:type="paragraph" w:customStyle="1" w:styleId="C94A8760546748E094097FFFF80965D8">
    <w:name w:val="C94A8760546748E094097FFFF80965D8"/>
  </w:style>
  <w:style w:type="paragraph" w:customStyle="1" w:styleId="EF6E06A9C33C4F78BC369F3F55DD0D75">
    <w:name w:val="EF6E06A9C33C4F78BC369F3F55DD0D75"/>
  </w:style>
  <w:style w:type="paragraph" w:customStyle="1" w:styleId="39871E7D54974A2BBAAD8CBBCC0DF5CA">
    <w:name w:val="39871E7D54974A2BBAAD8CBBCC0DF5CA"/>
  </w:style>
  <w:style w:type="paragraph" w:customStyle="1" w:styleId="7BA4C614403E4AF5A6EAB364C38F1A50">
    <w:name w:val="7BA4C614403E4AF5A6EAB364C38F1A50"/>
  </w:style>
  <w:style w:type="paragraph" w:customStyle="1" w:styleId="2B66C8E9E5604601AB078ED99C17FC6F">
    <w:name w:val="2B66C8E9E5604601AB078ED99C17FC6F"/>
  </w:style>
  <w:style w:type="paragraph" w:customStyle="1" w:styleId="7816F4789DF34F9C97506FB642940D8B">
    <w:name w:val="7816F4789DF34F9C97506FB642940D8B"/>
  </w:style>
  <w:style w:type="paragraph" w:customStyle="1" w:styleId="EE0A72E5E31243849ECAA370C9FFBFED">
    <w:name w:val="EE0A72E5E31243849ECAA370C9FFBFED"/>
  </w:style>
  <w:style w:type="paragraph" w:customStyle="1" w:styleId="57CE609EC3524A86A1A5C878E28C2584">
    <w:name w:val="57CE609EC3524A86A1A5C878E28C2584"/>
  </w:style>
  <w:style w:type="paragraph" w:customStyle="1" w:styleId="E6688BA69B414CC18E3A9B26A6717CD6">
    <w:name w:val="E6688BA69B414CC18E3A9B26A6717CD6"/>
  </w:style>
  <w:style w:type="paragraph" w:customStyle="1" w:styleId="46D77C50632943D6BF00AF01A1CA5071">
    <w:name w:val="46D77C50632943D6BF00AF01A1CA5071"/>
  </w:style>
  <w:style w:type="paragraph" w:customStyle="1" w:styleId="99B871994D174ADDBDD58AD357702A20">
    <w:name w:val="99B871994D174ADDBDD58AD357702A20"/>
  </w:style>
  <w:style w:type="paragraph" w:customStyle="1" w:styleId="752239B9504E4535B73CF4D343540CE9">
    <w:name w:val="752239B9504E4535B73CF4D343540CE9"/>
  </w:style>
  <w:style w:type="paragraph" w:customStyle="1" w:styleId="8B0A9DA83EC24EABBDC36E29CC2C185A">
    <w:name w:val="8B0A9DA83EC24EABBDC36E29CC2C185A"/>
    <w:rsid w:val="00951281"/>
  </w:style>
  <w:style w:type="paragraph" w:customStyle="1" w:styleId="6D5FAA127A5E4238A370FF0B8522D39B">
    <w:name w:val="6D5FAA127A5E4238A370FF0B8522D39B"/>
    <w:rsid w:val="00951281"/>
  </w:style>
  <w:style w:type="paragraph" w:customStyle="1" w:styleId="26B1CA9EE39C480CAC85A37A97988934">
    <w:name w:val="26B1CA9EE39C480CAC85A37A97988934"/>
    <w:rsid w:val="00951281"/>
  </w:style>
  <w:style w:type="paragraph" w:customStyle="1" w:styleId="B398D31451B54C47A39A5888FEAB687C">
    <w:name w:val="B398D31451B54C47A39A5888FEAB687C"/>
    <w:rsid w:val="00951281"/>
  </w:style>
  <w:style w:type="paragraph" w:customStyle="1" w:styleId="0A21D2D894DE40369ABA15138771FD6B">
    <w:name w:val="0A21D2D894DE40369ABA15138771FD6B"/>
    <w:rsid w:val="00951281"/>
  </w:style>
  <w:style w:type="paragraph" w:customStyle="1" w:styleId="EA4C7E3446CE4BAAA06485405F24586A">
    <w:name w:val="EA4C7E3446CE4BAAA06485405F24586A"/>
    <w:rsid w:val="00951281"/>
  </w:style>
  <w:style w:type="paragraph" w:customStyle="1" w:styleId="BD544455B50F41FF9901E9484F93B208">
    <w:name w:val="BD544455B50F41FF9901E9484F93B208"/>
    <w:rsid w:val="00951281"/>
  </w:style>
  <w:style w:type="paragraph" w:customStyle="1" w:styleId="894AEC6F6E924B4AB35B240CE61D32FA">
    <w:name w:val="894AEC6F6E924B4AB35B240CE61D32FA"/>
    <w:rsid w:val="00951281"/>
  </w:style>
  <w:style w:type="paragraph" w:customStyle="1" w:styleId="7D41B3F047274E7DB6A833E0E7DDEE7F">
    <w:name w:val="7D41B3F047274E7DB6A833E0E7DDEE7F"/>
    <w:rsid w:val="00951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MEMAR</dc:creator>
  <cp:keywords/>
  <dc:description/>
  <cp:lastModifiedBy>Lamees Abou Darwish</cp:lastModifiedBy>
  <cp:revision>2</cp:revision>
  <dcterms:created xsi:type="dcterms:W3CDTF">2020-01-03T11:52:00Z</dcterms:created>
  <dcterms:modified xsi:type="dcterms:W3CDTF">2020-01-03T11:52:00Z</dcterms:modified>
  <cp:category/>
</cp:coreProperties>
</file>